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4C6D7" w14:textId="0E7E82CB" w:rsidR="004A05DF" w:rsidRDefault="00A66CB8" w:rsidP="006B464F">
      <w:pPr>
        <w:jc w:val="both"/>
        <w:rPr>
          <w:rFonts w:cs="Times New Roman"/>
        </w:rPr>
      </w:pPr>
      <w:r w:rsidRPr="00A66CB8">
        <w:rPr>
          <w:rFonts w:cs="Times New Roman"/>
        </w:rPr>
        <w:t>Think about the components from last lesson (client, browser, packet, etc.) that outlined viewing a webpage. How would those components change if you were sending an email instead? Think about how the interaction would be different.</w:t>
      </w:r>
    </w:p>
    <w:p w14:paraId="266C5E05" w14:textId="2420A675" w:rsidR="00FC5CCB" w:rsidRPr="00260343" w:rsidRDefault="00FC5CCB" w:rsidP="00260343">
      <w:pPr>
        <w:pStyle w:val="ListParagraph"/>
        <w:numPr>
          <w:ilvl w:val="0"/>
          <w:numId w:val="2"/>
        </w:numPr>
        <w:jc w:val="both"/>
        <w:rPr>
          <w:rFonts w:cs="Times New Roman"/>
        </w:rPr>
      </w:pPr>
      <w:r w:rsidRPr="00260343">
        <w:rPr>
          <w:rFonts w:cs="Times New Roman"/>
        </w:rPr>
        <w:t>Chain of components required for a sender’s email to reach its intended recipient and receive a reply.</w:t>
      </w:r>
    </w:p>
    <w:p w14:paraId="0B856D0E" w14:textId="52E0C4D3" w:rsidR="00A66CB8" w:rsidRDefault="00FC5CCB" w:rsidP="006B464F">
      <w:pPr>
        <w:jc w:val="both"/>
        <w:rPr>
          <w:rFonts w:cs="Times New Roman"/>
        </w:rPr>
      </w:pPr>
      <w:r>
        <w:rPr>
          <w:rFonts w:cs="Times New Roman"/>
          <w:noProof/>
        </w:rPr>
        <w:drawing>
          <wp:inline distT="0" distB="0" distL="0" distR="0" wp14:anchorId="681F41B7" wp14:editId="5A364DA7">
            <wp:extent cx="6858000" cy="3858768"/>
            <wp:effectExtent l="7620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EBB8C8" w14:textId="1C2FF768" w:rsidR="00260343" w:rsidRDefault="00260343" w:rsidP="00260343">
      <w:pPr>
        <w:pStyle w:val="ListParagraph"/>
        <w:numPr>
          <w:ilvl w:val="0"/>
          <w:numId w:val="2"/>
        </w:numPr>
        <w:jc w:val="both"/>
        <w:rPr>
          <w:rFonts w:cs="Times New Roman"/>
        </w:rPr>
      </w:pPr>
      <w:r>
        <w:rPr>
          <w:rFonts w:cs="Times New Roman"/>
        </w:rPr>
        <w:t>How sending an email differs from viewing a webpage.</w:t>
      </w:r>
    </w:p>
    <w:p w14:paraId="773302AE" w14:textId="3981CC22" w:rsidR="00260343" w:rsidRPr="00260343" w:rsidRDefault="00260343" w:rsidP="00260343">
      <w:pPr>
        <w:ind w:left="1080" w:firstLine="360"/>
        <w:jc w:val="both"/>
        <w:rPr>
          <w:rFonts w:cs="Times New Roman"/>
        </w:rPr>
      </w:pPr>
      <w:r>
        <w:rPr>
          <w:rFonts w:cs="Times New Roman"/>
        </w:rPr>
        <w:t>The main difference between sending an email and viewing a webpage, is that two clients are involved when sending an email, while only one client is involved when viewing a webpage. When a client requests to see a webpage, and sends that packet of information to the server, the server then responds by sending back a packet with the code for the webpage. On the other hand, when sending an email address, when the sender sends an email through their email app to the server, the server responds by interpreting the email and finding the location of the recipient, then sends that information to the recipient, which is another client.</w:t>
      </w:r>
    </w:p>
    <w:sectPr w:rsidR="00260343" w:rsidRPr="00260343" w:rsidSect="004E1E78">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EB2B1" w14:textId="77777777" w:rsidR="00592234" w:rsidRDefault="00592234" w:rsidP="004E1E78">
      <w:pPr>
        <w:spacing w:after="0" w:line="240" w:lineRule="auto"/>
      </w:pPr>
      <w:r>
        <w:separator/>
      </w:r>
    </w:p>
  </w:endnote>
  <w:endnote w:type="continuationSeparator" w:id="0">
    <w:p w14:paraId="6603712D" w14:textId="77777777" w:rsidR="00592234" w:rsidRDefault="00592234"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50994D42"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67DE4121"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2AE51" w14:textId="77777777" w:rsidR="00592234" w:rsidRDefault="00592234" w:rsidP="004E1E78">
      <w:pPr>
        <w:spacing w:after="0" w:line="240" w:lineRule="auto"/>
      </w:pPr>
      <w:r>
        <w:separator/>
      </w:r>
    </w:p>
  </w:footnote>
  <w:footnote w:type="continuationSeparator" w:id="0">
    <w:p w14:paraId="6074BC3D" w14:textId="77777777" w:rsidR="00592234" w:rsidRDefault="00592234"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1A98"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BC01A" w14:textId="77777777" w:rsidR="004E1E78" w:rsidRPr="004E1E78" w:rsidRDefault="004E1E78" w:rsidP="004E1E78">
    <w:pPr>
      <w:pStyle w:val="Header"/>
      <w:rPr>
        <w:rFonts w:cs="Times New Roman"/>
      </w:rPr>
    </w:pPr>
    <w:r w:rsidRPr="004E1E78">
      <w:rPr>
        <w:rFonts w:cs="Times New Roman"/>
      </w:rPr>
      <w:t>Rafael Almeida</w:t>
    </w:r>
  </w:p>
  <w:p w14:paraId="3F75EDFF" w14:textId="2A381E8A" w:rsidR="00692800" w:rsidRPr="004E1E78" w:rsidRDefault="00692800" w:rsidP="004E1E78">
    <w:pPr>
      <w:pStyle w:val="Header"/>
      <w:rPr>
        <w:rFonts w:cs="Times New Roman"/>
      </w:rPr>
    </w:pPr>
    <w:r>
      <w:rPr>
        <w:rFonts w:cs="Times New Roman"/>
      </w:rPr>
      <w:t>Mrs. Patil</w:t>
    </w:r>
  </w:p>
  <w:p w14:paraId="52853A33" w14:textId="77777777"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692800">
      <w:rPr>
        <w:rFonts w:cs="Times New Roman"/>
        <w:noProof/>
      </w:rPr>
      <w:t>2/18/21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E484F"/>
    <w:multiLevelType w:val="hybridMultilevel"/>
    <w:tmpl w:val="B700E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00"/>
    <w:rsid w:val="00031EF8"/>
    <w:rsid w:val="00260343"/>
    <w:rsid w:val="00295E66"/>
    <w:rsid w:val="002C2859"/>
    <w:rsid w:val="002F12D5"/>
    <w:rsid w:val="00367883"/>
    <w:rsid w:val="004A05DF"/>
    <w:rsid w:val="004E1E78"/>
    <w:rsid w:val="004F45A2"/>
    <w:rsid w:val="0050614D"/>
    <w:rsid w:val="005135A2"/>
    <w:rsid w:val="005543E8"/>
    <w:rsid w:val="00592234"/>
    <w:rsid w:val="005B7B79"/>
    <w:rsid w:val="00667F33"/>
    <w:rsid w:val="00692800"/>
    <w:rsid w:val="006B464F"/>
    <w:rsid w:val="008013F1"/>
    <w:rsid w:val="00A66CB8"/>
    <w:rsid w:val="00AF38D5"/>
    <w:rsid w:val="00CE7537"/>
    <w:rsid w:val="00E1191E"/>
    <w:rsid w:val="00EA06D6"/>
    <w:rsid w:val="00EE6EBB"/>
    <w:rsid w:val="00FC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D2C3"/>
  <w15:chartTrackingRefBased/>
  <w15:docId w15:val="{1DCAB840-237C-4450-ACB5-FF678388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9140C4-EDF3-49F4-A7B1-5129C89F011B}"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US"/>
        </a:p>
      </dgm:t>
    </dgm:pt>
    <dgm:pt modelId="{435A206F-F2BA-4B6D-928C-E67DFA306866}">
      <dgm:prSet phldrT="[Text]"/>
      <dgm:spPr/>
      <dgm:t>
        <a:bodyPr/>
        <a:lstStyle/>
        <a:p>
          <a:r>
            <a:rPr lang="en-US"/>
            <a:t>Sender</a:t>
          </a:r>
        </a:p>
      </dgm:t>
    </dgm:pt>
    <dgm:pt modelId="{3F751348-5D21-47A7-BC7E-F42D5C05C240}" type="parTrans" cxnId="{7180BCC8-826D-4E65-8CE9-8A1818FC93D9}">
      <dgm:prSet/>
      <dgm:spPr/>
      <dgm:t>
        <a:bodyPr/>
        <a:lstStyle/>
        <a:p>
          <a:endParaRPr lang="en-US"/>
        </a:p>
      </dgm:t>
    </dgm:pt>
    <dgm:pt modelId="{04A722BC-8479-4151-AD40-64FE28824242}" type="sibTrans" cxnId="{7180BCC8-826D-4E65-8CE9-8A1818FC93D9}">
      <dgm:prSet/>
      <dgm:spPr/>
      <dgm:t>
        <a:bodyPr/>
        <a:lstStyle/>
        <a:p>
          <a:endParaRPr lang="en-US"/>
        </a:p>
      </dgm:t>
    </dgm:pt>
    <dgm:pt modelId="{777424FC-4718-4D6D-95D9-A040F3F54482}">
      <dgm:prSet phldrT="[Text]"/>
      <dgm:spPr/>
      <dgm:t>
        <a:bodyPr/>
        <a:lstStyle/>
        <a:p>
          <a:r>
            <a:rPr lang="en-US"/>
            <a:t>Packet</a:t>
          </a:r>
        </a:p>
      </dgm:t>
    </dgm:pt>
    <dgm:pt modelId="{B8E066CF-F7ED-4397-AF62-279B2D5A6793}" type="parTrans" cxnId="{FCAA9572-03E2-4999-AADE-217624E31495}">
      <dgm:prSet/>
      <dgm:spPr/>
      <dgm:t>
        <a:bodyPr/>
        <a:lstStyle/>
        <a:p>
          <a:endParaRPr lang="en-US"/>
        </a:p>
      </dgm:t>
    </dgm:pt>
    <dgm:pt modelId="{6CA1E9A1-9168-42A8-8BD1-2C6F502C1791}" type="sibTrans" cxnId="{FCAA9572-03E2-4999-AADE-217624E31495}">
      <dgm:prSet/>
      <dgm:spPr/>
      <dgm:t>
        <a:bodyPr/>
        <a:lstStyle/>
        <a:p>
          <a:endParaRPr lang="en-US"/>
        </a:p>
      </dgm:t>
    </dgm:pt>
    <dgm:pt modelId="{39F915BA-E8BE-48B2-BC3A-755A0DAC6E63}">
      <dgm:prSet phldrT="[Text]"/>
      <dgm:spPr/>
      <dgm:t>
        <a:bodyPr/>
        <a:lstStyle/>
        <a:p>
          <a:r>
            <a:rPr lang="en-US"/>
            <a:t>IP Address</a:t>
          </a:r>
        </a:p>
      </dgm:t>
    </dgm:pt>
    <dgm:pt modelId="{2B5C2DE3-0095-49DE-941F-C7C88BF5DC10}" type="parTrans" cxnId="{FDAF71F0-4DF8-40D8-B0CE-5CE5CC122747}">
      <dgm:prSet/>
      <dgm:spPr/>
      <dgm:t>
        <a:bodyPr/>
        <a:lstStyle/>
        <a:p>
          <a:endParaRPr lang="en-US"/>
        </a:p>
      </dgm:t>
    </dgm:pt>
    <dgm:pt modelId="{82740850-0C84-45BF-B978-A15AF110C930}" type="sibTrans" cxnId="{FDAF71F0-4DF8-40D8-B0CE-5CE5CC122747}">
      <dgm:prSet/>
      <dgm:spPr/>
      <dgm:t>
        <a:bodyPr/>
        <a:lstStyle/>
        <a:p>
          <a:endParaRPr lang="en-US"/>
        </a:p>
      </dgm:t>
    </dgm:pt>
    <dgm:pt modelId="{FD204746-0882-401A-A2EA-6A7862DB1DDA}">
      <dgm:prSet/>
      <dgm:spPr/>
      <dgm:t>
        <a:bodyPr/>
        <a:lstStyle/>
        <a:p>
          <a:r>
            <a:rPr lang="en-US"/>
            <a:t>Email App</a:t>
          </a:r>
        </a:p>
      </dgm:t>
    </dgm:pt>
    <dgm:pt modelId="{8808C421-E77A-4310-B035-35AE26DD8BFE}" type="parTrans" cxnId="{35442CDE-AFAD-4C62-9089-6C45C15DDDE6}">
      <dgm:prSet/>
      <dgm:spPr/>
      <dgm:t>
        <a:bodyPr/>
        <a:lstStyle/>
        <a:p>
          <a:endParaRPr lang="en-US"/>
        </a:p>
      </dgm:t>
    </dgm:pt>
    <dgm:pt modelId="{4C84BA50-5AF8-4926-A01F-38A4CF358C34}" type="sibTrans" cxnId="{35442CDE-AFAD-4C62-9089-6C45C15DDDE6}">
      <dgm:prSet/>
      <dgm:spPr/>
      <dgm:t>
        <a:bodyPr/>
        <a:lstStyle/>
        <a:p>
          <a:endParaRPr lang="en-US"/>
        </a:p>
      </dgm:t>
    </dgm:pt>
    <dgm:pt modelId="{26A0BDBF-8031-44E7-A485-255378F7F913}">
      <dgm:prSet/>
      <dgm:spPr/>
      <dgm:t>
        <a:bodyPr/>
        <a:lstStyle/>
        <a:p>
          <a:r>
            <a:rPr lang="en-US"/>
            <a:t>Packet</a:t>
          </a:r>
        </a:p>
      </dgm:t>
    </dgm:pt>
    <dgm:pt modelId="{801587E1-9BC8-447D-AF27-5CBFB2E332AE}" type="parTrans" cxnId="{1025DB67-4F50-469F-BA7B-A84ABE8B4860}">
      <dgm:prSet/>
      <dgm:spPr/>
      <dgm:t>
        <a:bodyPr/>
        <a:lstStyle/>
        <a:p>
          <a:endParaRPr lang="en-US"/>
        </a:p>
      </dgm:t>
    </dgm:pt>
    <dgm:pt modelId="{F85B345E-D73D-4CFF-ACB7-83542A7F3004}" type="sibTrans" cxnId="{1025DB67-4F50-469F-BA7B-A84ABE8B4860}">
      <dgm:prSet/>
      <dgm:spPr/>
      <dgm:t>
        <a:bodyPr/>
        <a:lstStyle/>
        <a:p>
          <a:endParaRPr lang="en-US"/>
        </a:p>
      </dgm:t>
    </dgm:pt>
    <dgm:pt modelId="{D8F2E86C-6432-4A2E-B808-F28E963EDF37}">
      <dgm:prSet/>
      <dgm:spPr/>
      <dgm:t>
        <a:bodyPr/>
        <a:lstStyle/>
        <a:p>
          <a:r>
            <a:rPr lang="en-US"/>
            <a:t>Router</a:t>
          </a:r>
        </a:p>
      </dgm:t>
    </dgm:pt>
    <dgm:pt modelId="{F40D6FAD-87F6-4822-B7E6-228C5389AAF1}" type="parTrans" cxnId="{E07FBB97-15C7-482D-AA77-2FDCAAB01DE2}">
      <dgm:prSet/>
      <dgm:spPr/>
      <dgm:t>
        <a:bodyPr/>
        <a:lstStyle/>
        <a:p>
          <a:endParaRPr lang="en-US"/>
        </a:p>
      </dgm:t>
    </dgm:pt>
    <dgm:pt modelId="{EB2F181E-E2E5-4459-9868-627A4F3E16AE}" type="sibTrans" cxnId="{E07FBB97-15C7-482D-AA77-2FDCAAB01DE2}">
      <dgm:prSet/>
      <dgm:spPr/>
      <dgm:t>
        <a:bodyPr/>
        <a:lstStyle/>
        <a:p>
          <a:endParaRPr lang="en-US"/>
        </a:p>
      </dgm:t>
    </dgm:pt>
    <dgm:pt modelId="{1DE8C1E8-B8FD-4BDE-B699-C683586F7D91}">
      <dgm:prSet/>
      <dgm:spPr/>
      <dgm:t>
        <a:bodyPr/>
        <a:lstStyle/>
        <a:p>
          <a:r>
            <a:rPr lang="en-US"/>
            <a:t>Server</a:t>
          </a:r>
        </a:p>
      </dgm:t>
    </dgm:pt>
    <dgm:pt modelId="{AECE891E-66BB-4E84-99BA-A72ADDBD0298}" type="parTrans" cxnId="{2B80B538-0D49-4A1C-9CA1-3854CE6EC82B}">
      <dgm:prSet/>
      <dgm:spPr/>
      <dgm:t>
        <a:bodyPr/>
        <a:lstStyle/>
        <a:p>
          <a:endParaRPr lang="en-US"/>
        </a:p>
      </dgm:t>
    </dgm:pt>
    <dgm:pt modelId="{E81AAF97-7F3A-4FD3-B66B-0E2FFA02C740}" type="sibTrans" cxnId="{2B80B538-0D49-4A1C-9CA1-3854CE6EC82B}">
      <dgm:prSet/>
      <dgm:spPr/>
      <dgm:t>
        <a:bodyPr/>
        <a:lstStyle/>
        <a:p>
          <a:endParaRPr lang="en-US"/>
        </a:p>
      </dgm:t>
    </dgm:pt>
    <dgm:pt modelId="{CD42B7F9-84EF-44FA-A4E8-8A908BF114A1}">
      <dgm:prSet/>
      <dgm:spPr/>
      <dgm:t>
        <a:bodyPr/>
        <a:lstStyle/>
        <a:p>
          <a:r>
            <a:rPr lang="en-US"/>
            <a:t>IP Address</a:t>
          </a:r>
        </a:p>
      </dgm:t>
    </dgm:pt>
    <dgm:pt modelId="{55B7B841-C7D9-4A5E-BDDB-6E842A4B6280}" type="sibTrans" cxnId="{17E5BFF0-E189-4513-838A-D6E8C82392F5}">
      <dgm:prSet/>
      <dgm:spPr/>
      <dgm:t>
        <a:bodyPr/>
        <a:lstStyle/>
        <a:p>
          <a:endParaRPr lang="en-US"/>
        </a:p>
      </dgm:t>
    </dgm:pt>
    <dgm:pt modelId="{45FB8E2C-5E49-41CA-BAF9-E66DFAC0A7C5}" type="parTrans" cxnId="{17E5BFF0-E189-4513-838A-D6E8C82392F5}">
      <dgm:prSet/>
      <dgm:spPr/>
      <dgm:t>
        <a:bodyPr/>
        <a:lstStyle/>
        <a:p>
          <a:endParaRPr lang="en-US"/>
        </a:p>
      </dgm:t>
    </dgm:pt>
    <dgm:pt modelId="{87D2FFE0-5B91-4340-BF5D-6EB318FDE8EE}">
      <dgm:prSet/>
      <dgm:spPr/>
      <dgm:t>
        <a:bodyPr/>
        <a:lstStyle/>
        <a:p>
          <a:r>
            <a:rPr lang="en-US"/>
            <a:t>Router</a:t>
          </a:r>
        </a:p>
      </dgm:t>
    </dgm:pt>
    <dgm:pt modelId="{343063AC-6F67-488D-A3D8-E6B22D0F2C07}" type="parTrans" cxnId="{A4A9AAF9-6B00-49F7-AD95-A948D4E6023E}">
      <dgm:prSet/>
      <dgm:spPr/>
      <dgm:t>
        <a:bodyPr/>
        <a:lstStyle/>
        <a:p>
          <a:endParaRPr lang="en-US"/>
        </a:p>
      </dgm:t>
    </dgm:pt>
    <dgm:pt modelId="{537960D9-F9D8-40D3-A917-3954DFB03355}" type="sibTrans" cxnId="{A4A9AAF9-6B00-49F7-AD95-A948D4E6023E}">
      <dgm:prSet/>
      <dgm:spPr/>
      <dgm:t>
        <a:bodyPr/>
        <a:lstStyle/>
        <a:p>
          <a:endParaRPr lang="en-US"/>
        </a:p>
      </dgm:t>
    </dgm:pt>
    <dgm:pt modelId="{198E87BB-40A2-4837-BD6D-42B97273720D}">
      <dgm:prSet/>
      <dgm:spPr/>
      <dgm:t>
        <a:bodyPr/>
        <a:lstStyle/>
        <a:p>
          <a:r>
            <a:rPr lang="en-US"/>
            <a:t>Email App</a:t>
          </a:r>
        </a:p>
      </dgm:t>
    </dgm:pt>
    <dgm:pt modelId="{0B6BEECB-4BB2-4E1F-B44D-E58C9FBC6866}" type="parTrans" cxnId="{4227889C-884F-4105-8492-E708C19867B8}">
      <dgm:prSet/>
      <dgm:spPr/>
      <dgm:t>
        <a:bodyPr/>
        <a:lstStyle/>
        <a:p>
          <a:endParaRPr lang="en-US"/>
        </a:p>
      </dgm:t>
    </dgm:pt>
    <dgm:pt modelId="{77A5B122-806B-478E-AF1C-A694AF9FC9E3}" type="sibTrans" cxnId="{4227889C-884F-4105-8492-E708C19867B8}">
      <dgm:prSet/>
      <dgm:spPr/>
      <dgm:t>
        <a:bodyPr/>
        <a:lstStyle/>
        <a:p>
          <a:endParaRPr lang="en-US"/>
        </a:p>
      </dgm:t>
    </dgm:pt>
    <dgm:pt modelId="{8000B7B8-BBB3-4241-8FA5-699A1865059C}">
      <dgm:prSet/>
      <dgm:spPr/>
      <dgm:t>
        <a:bodyPr/>
        <a:lstStyle/>
        <a:p>
          <a:r>
            <a:rPr lang="en-US"/>
            <a:t>Recipient</a:t>
          </a:r>
        </a:p>
      </dgm:t>
    </dgm:pt>
    <dgm:pt modelId="{6B9F6BCD-FBFC-4884-93D0-4AD3E6F88703}" type="parTrans" cxnId="{981EBFA6-F83D-4021-8769-0583D104FEDE}">
      <dgm:prSet/>
      <dgm:spPr/>
      <dgm:t>
        <a:bodyPr/>
        <a:lstStyle/>
        <a:p>
          <a:endParaRPr lang="en-US"/>
        </a:p>
      </dgm:t>
    </dgm:pt>
    <dgm:pt modelId="{80ED93A4-9D6A-4CA6-B881-F8BBD28E2A2E}" type="sibTrans" cxnId="{981EBFA6-F83D-4021-8769-0583D104FEDE}">
      <dgm:prSet/>
      <dgm:spPr/>
      <dgm:t>
        <a:bodyPr/>
        <a:lstStyle/>
        <a:p>
          <a:endParaRPr lang="en-US"/>
        </a:p>
      </dgm:t>
    </dgm:pt>
    <dgm:pt modelId="{FCE02586-1D04-4231-A189-C08F7574A72E}" type="pres">
      <dgm:prSet presAssocID="{079140C4-EDF3-49F4-A7B1-5129C89F011B}" presName="diagram" presStyleCnt="0">
        <dgm:presLayoutVars>
          <dgm:dir/>
          <dgm:resizeHandles val="exact"/>
        </dgm:presLayoutVars>
      </dgm:prSet>
      <dgm:spPr/>
    </dgm:pt>
    <dgm:pt modelId="{89915C2E-D55B-4E3F-95BC-0526367F7201}" type="pres">
      <dgm:prSet presAssocID="{435A206F-F2BA-4B6D-928C-E67DFA306866}" presName="node" presStyleLbl="node1" presStyleIdx="0" presStyleCnt="11">
        <dgm:presLayoutVars>
          <dgm:bulletEnabled val="1"/>
        </dgm:presLayoutVars>
      </dgm:prSet>
      <dgm:spPr/>
    </dgm:pt>
    <dgm:pt modelId="{BFE7C953-EE7C-494E-8036-9B0B9EEC1BCF}" type="pres">
      <dgm:prSet presAssocID="{04A722BC-8479-4151-AD40-64FE28824242}" presName="sibTrans" presStyleLbl="sibTrans2D1" presStyleIdx="0" presStyleCnt="10"/>
      <dgm:spPr/>
    </dgm:pt>
    <dgm:pt modelId="{0894321F-BD6E-4D2A-9E4C-F476FC7C3DA1}" type="pres">
      <dgm:prSet presAssocID="{04A722BC-8479-4151-AD40-64FE28824242}" presName="connectorText" presStyleLbl="sibTrans2D1" presStyleIdx="0" presStyleCnt="10"/>
      <dgm:spPr/>
    </dgm:pt>
    <dgm:pt modelId="{D77705E1-B1A3-4569-9764-477CE4A519EC}" type="pres">
      <dgm:prSet presAssocID="{FD204746-0882-401A-A2EA-6A7862DB1DDA}" presName="node" presStyleLbl="node1" presStyleIdx="1" presStyleCnt="11">
        <dgm:presLayoutVars>
          <dgm:bulletEnabled val="1"/>
        </dgm:presLayoutVars>
      </dgm:prSet>
      <dgm:spPr/>
    </dgm:pt>
    <dgm:pt modelId="{64C0EF8F-76A0-4BCB-8F28-28780A4D801F}" type="pres">
      <dgm:prSet presAssocID="{4C84BA50-5AF8-4926-A01F-38A4CF358C34}" presName="sibTrans" presStyleLbl="sibTrans2D1" presStyleIdx="1" presStyleCnt="10"/>
      <dgm:spPr/>
    </dgm:pt>
    <dgm:pt modelId="{5D0AD1CF-0363-4404-8448-3F70A65EDF19}" type="pres">
      <dgm:prSet presAssocID="{4C84BA50-5AF8-4926-A01F-38A4CF358C34}" presName="connectorText" presStyleLbl="sibTrans2D1" presStyleIdx="1" presStyleCnt="10"/>
      <dgm:spPr/>
    </dgm:pt>
    <dgm:pt modelId="{61B3FCE2-88AF-4BB6-87D5-7FB477E85C36}" type="pres">
      <dgm:prSet presAssocID="{26A0BDBF-8031-44E7-A485-255378F7F913}" presName="node" presStyleLbl="node1" presStyleIdx="2" presStyleCnt="11">
        <dgm:presLayoutVars>
          <dgm:bulletEnabled val="1"/>
        </dgm:presLayoutVars>
      </dgm:prSet>
      <dgm:spPr/>
    </dgm:pt>
    <dgm:pt modelId="{59C537AB-586F-4196-BA4F-99BD4FF51F53}" type="pres">
      <dgm:prSet presAssocID="{F85B345E-D73D-4CFF-ACB7-83542A7F3004}" presName="sibTrans" presStyleLbl="sibTrans2D1" presStyleIdx="2" presStyleCnt="10"/>
      <dgm:spPr/>
    </dgm:pt>
    <dgm:pt modelId="{B1F5601D-F89D-4C4F-9079-46D6C6EC3566}" type="pres">
      <dgm:prSet presAssocID="{F85B345E-D73D-4CFF-ACB7-83542A7F3004}" presName="connectorText" presStyleLbl="sibTrans2D1" presStyleIdx="2" presStyleCnt="10"/>
      <dgm:spPr/>
    </dgm:pt>
    <dgm:pt modelId="{E2F7FA69-C685-47A5-A750-5C05BF6BBD37}" type="pres">
      <dgm:prSet presAssocID="{CD42B7F9-84EF-44FA-A4E8-8A908BF114A1}" presName="node" presStyleLbl="node1" presStyleIdx="3" presStyleCnt="11">
        <dgm:presLayoutVars>
          <dgm:bulletEnabled val="1"/>
        </dgm:presLayoutVars>
      </dgm:prSet>
      <dgm:spPr/>
    </dgm:pt>
    <dgm:pt modelId="{AA60BB3A-7902-4277-8B35-57B95252B3EF}" type="pres">
      <dgm:prSet presAssocID="{55B7B841-C7D9-4A5E-BDDB-6E842A4B6280}" presName="sibTrans" presStyleLbl="sibTrans2D1" presStyleIdx="3" presStyleCnt="10"/>
      <dgm:spPr/>
    </dgm:pt>
    <dgm:pt modelId="{CBA43B96-9A2A-49F0-A117-FBE4437BF7CD}" type="pres">
      <dgm:prSet presAssocID="{55B7B841-C7D9-4A5E-BDDB-6E842A4B6280}" presName="connectorText" presStyleLbl="sibTrans2D1" presStyleIdx="3" presStyleCnt="10"/>
      <dgm:spPr/>
    </dgm:pt>
    <dgm:pt modelId="{E2107FD9-7889-4731-BF8C-0345F2E37951}" type="pres">
      <dgm:prSet presAssocID="{D8F2E86C-6432-4A2E-B808-F28E963EDF37}" presName="node" presStyleLbl="node1" presStyleIdx="4" presStyleCnt="11">
        <dgm:presLayoutVars>
          <dgm:bulletEnabled val="1"/>
        </dgm:presLayoutVars>
      </dgm:prSet>
      <dgm:spPr/>
    </dgm:pt>
    <dgm:pt modelId="{166E5127-EF15-41AD-82AC-246229208188}" type="pres">
      <dgm:prSet presAssocID="{EB2F181E-E2E5-4459-9868-627A4F3E16AE}" presName="sibTrans" presStyleLbl="sibTrans2D1" presStyleIdx="4" presStyleCnt="10"/>
      <dgm:spPr/>
    </dgm:pt>
    <dgm:pt modelId="{86F0156D-B27F-4AB9-BB0C-8D95B84AB289}" type="pres">
      <dgm:prSet presAssocID="{EB2F181E-E2E5-4459-9868-627A4F3E16AE}" presName="connectorText" presStyleLbl="sibTrans2D1" presStyleIdx="4" presStyleCnt="10"/>
      <dgm:spPr/>
    </dgm:pt>
    <dgm:pt modelId="{6D0257AA-2042-4896-A0B5-6DE10A047EE1}" type="pres">
      <dgm:prSet presAssocID="{1DE8C1E8-B8FD-4BDE-B699-C683586F7D91}" presName="node" presStyleLbl="node1" presStyleIdx="5" presStyleCnt="11">
        <dgm:presLayoutVars>
          <dgm:bulletEnabled val="1"/>
        </dgm:presLayoutVars>
      </dgm:prSet>
      <dgm:spPr/>
    </dgm:pt>
    <dgm:pt modelId="{1C16666A-62E5-40E0-AB2B-98A6245CD57A}" type="pres">
      <dgm:prSet presAssocID="{E81AAF97-7F3A-4FD3-B66B-0E2FFA02C740}" presName="sibTrans" presStyleLbl="sibTrans2D1" presStyleIdx="5" presStyleCnt="10"/>
      <dgm:spPr/>
    </dgm:pt>
    <dgm:pt modelId="{808CC7D1-D497-4710-BE04-1FBE2E4E0662}" type="pres">
      <dgm:prSet presAssocID="{E81AAF97-7F3A-4FD3-B66B-0E2FFA02C740}" presName="connectorText" presStyleLbl="sibTrans2D1" presStyleIdx="5" presStyleCnt="10"/>
      <dgm:spPr/>
    </dgm:pt>
    <dgm:pt modelId="{80225DCB-041B-4EFF-91F8-40E1BD7F5F04}" type="pres">
      <dgm:prSet presAssocID="{777424FC-4718-4D6D-95D9-A040F3F54482}" presName="node" presStyleLbl="node1" presStyleIdx="6" presStyleCnt="11">
        <dgm:presLayoutVars>
          <dgm:bulletEnabled val="1"/>
        </dgm:presLayoutVars>
      </dgm:prSet>
      <dgm:spPr/>
    </dgm:pt>
    <dgm:pt modelId="{E8399016-E962-4AED-8873-60A37E4D16E6}" type="pres">
      <dgm:prSet presAssocID="{6CA1E9A1-9168-42A8-8BD1-2C6F502C1791}" presName="sibTrans" presStyleLbl="sibTrans2D1" presStyleIdx="6" presStyleCnt="10"/>
      <dgm:spPr/>
    </dgm:pt>
    <dgm:pt modelId="{DFE69A1C-9A49-424B-A4B5-9567DB13F1F0}" type="pres">
      <dgm:prSet presAssocID="{6CA1E9A1-9168-42A8-8BD1-2C6F502C1791}" presName="connectorText" presStyleLbl="sibTrans2D1" presStyleIdx="6" presStyleCnt="10"/>
      <dgm:spPr/>
    </dgm:pt>
    <dgm:pt modelId="{49F054AA-927B-40A3-9450-587E97B5DC3F}" type="pres">
      <dgm:prSet presAssocID="{39F915BA-E8BE-48B2-BC3A-755A0DAC6E63}" presName="node" presStyleLbl="node1" presStyleIdx="7" presStyleCnt="11">
        <dgm:presLayoutVars>
          <dgm:bulletEnabled val="1"/>
        </dgm:presLayoutVars>
      </dgm:prSet>
      <dgm:spPr/>
    </dgm:pt>
    <dgm:pt modelId="{138725E2-50DD-423C-8E1F-6CEEDC6EE57C}" type="pres">
      <dgm:prSet presAssocID="{82740850-0C84-45BF-B978-A15AF110C930}" presName="sibTrans" presStyleLbl="sibTrans2D1" presStyleIdx="7" presStyleCnt="10"/>
      <dgm:spPr/>
    </dgm:pt>
    <dgm:pt modelId="{FF4A8FEC-4465-480B-BC93-3D1AC3C3E356}" type="pres">
      <dgm:prSet presAssocID="{82740850-0C84-45BF-B978-A15AF110C930}" presName="connectorText" presStyleLbl="sibTrans2D1" presStyleIdx="7" presStyleCnt="10"/>
      <dgm:spPr/>
    </dgm:pt>
    <dgm:pt modelId="{E2E2294F-3A42-4198-A35A-3FE3B80B255C}" type="pres">
      <dgm:prSet presAssocID="{87D2FFE0-5B91-4340-BF5D-6EB318FDE8EE}" presName="node" presStyleLbl="node1" presStyleIdx="8" presStyleCnt="11">
        <dgm:presLayoutVars>
          <dgm:bulletEnabled val="1"/>
        </dgm:presLayoutVars>
      </dgm:prSet>
      <dgm:spPr/>
    </dgm:pt>
    <dgm:pt modelId="{66390428-708E-4C28-85A6-387E8F77F25D}" type="pres">
      <dgm:prSet presAssocID="{537960D9-F9D8-40D3-A917-3954DFB03355}" presName="sibTrans" presStyleLbl="sibTrans2D1" presStyleIdx="8" presStyleCnt="10"/>
      <dgm:spPr/>
    </dgm:pt>
    <dgm:pt modelId="{DBFE806D-F24B-4F12-9684-CAD98250A532}" type="pres">
      <dgm:prSet presAssocID="{537960D9-F9D8-40D3-A917-3954DFB03355}" presName="connectorText" presStyleLbl="sibTrans2D1" presStyleIdx="8" presStyleCnt="10"/>
      <dgm:spPr/>
    </dgm:pt>
    <dgm:pt modelId="{D613686A-6629-43D6-872B-4AE4AD5326EB}" type="pres">
      <dgm:prSet presAssocID="{198E87BB-40A2-4837-BD6D-42B97273720D}" presName="node" presStyleLbl="node1" presStyleIdx="9" presStyleCnt="11">
        <dgm:presLayoutVars>
          <dgm:bulletEnabled val="1"/>
        </dgm:presLayoutVars>
      </dgm:prSet>
      <dgm:spPr/>
    </dgm:pt>
    <dgm:pt modelId="{EA552BDA-E3C0-4085-97D7-6A12C3CD69FD}" type="pres">
      <dgm:prSet presAssocID="{77A5B122-806B-478E-AF1C-A694AF9FC9E3}" presName="sibTrans" presStyleLbl="sibTrans2D1" presStyleIdx="9" presStyleCnt="10"/>
      <dgm:spPr/>
    </dgm:pt>
    <dgm:pt modelId="{064C79B2-C848-45DE-A7CE-612C06A903EF}" type="pres">
      <dgm:prSet presAssocID="{77A5B122-806B-478E-AF1C-A694AF9FC9E3}" presName="connectorText" presStyleLbl="sibTrans2D1" presStyleIdx="9" presStyleCnt="10"/>
      <dgm:spPr/>
    </dgm:pt>
    <dgm:pt modelId="{97D33476-7DAC-4BE7-8B0C-867F4CF03B09}" type="pres">
      <dgm:prSet presAssocID="{8000B7B8-BBB3-4241-8FA5-699A1865059C}" presName="node" presStyleLbl="node1" presStyleIdx="10" presStyleCnt="11">
        <dgm:presLayoutVars>
          <dgm:bulletEnabled val="1"/>
        </dgm:presLayoutVars>
      </dgm:prSet>
      <dgm:spPr/>
    </dgm:pt>
  </dgm:ptLst>
  <dgm:cxnLst>
    <dgm:cxn modelId="{A3A14A0F-12A4-4668-8AAA-D9B084136A7D}" type="presOf" srcId="{CD42B7F9-84EF-44FA-A4E8-8A908BF114A1}" destId="{E2F7FA69-C685-47A5-A750-5C05BF6BBD37}" srcOrd="0" destOrd="0" presId="urn:microsoft.com/office/officeart/2005/8/layout/process5"/>
    <dgm:cxn modelId="{54033E14-0B5C-4293-B21F-5BA2D4B9A5E5}" type="presOf" srcId="{82740850-0C84-45BF-B978-A15AF110C930}" destId="{FF4A8FEC-4465-480B-BC93-3D1AC3C3E356}" srcOrd="1" destOrd="0" presId="urn:microsoft.com/office/officeart/2005/8/layout/process5"/>
    <dgm:cxn modelId="{95734115-0085-4DF9-891C-8658FCEEC934}" type="presOf" srcId="{6CA1E9A1-9168-42A8-8BD1-2C6F502C1791}" destId="{E8399016-E962-4AED-8873-60A37E4D16E6}" srcOrd="0" destOrd="0" presId="urn:microsoft.com/office/officeart/2005/8/layout/process5"/>
    <dgm:cxn modelId="{20807617-8F56-4E37-BB6A-80339C7C6026}" type="presOf" srcId="{537960D9-F9D8-40D3-A917-3954DFB03355}" destId="{DBFE806D-F24B-4F12-9684-CAD98250A532}" srcOrd="1" destOrd="0" presId="urn:microsoft.com/office/officeart/2005/8/layout/process5"/>
    <dgm:cxn modelId="{F5649517-2487-487D-BEC1-D8404496A945}" type="presOf" srcId="{04A722BC-8479-4151-AD40-64FE28824242}" destId="{0894321F-BD6E-4D2A-9E4C-F476FC7C3DA1}" srcOrd="1" destOrd="0" presId="urn:microsoft.com/office/officeart/2005/8/layout/process5"/>
    <dgm:cxn modelId="{76A13730-A2E4-432F-8ED2-D1903E90A9A4}" type="presOf" srcId="{435A206F-F2BA-4B6D-928C-E67DFA306866}" destId="{89915C2E-D55B-4E3F-95BC-0526367F7201}" srcOrd="0" destOrd="0" presId="urn:microsoft.com/office/officeart/2005/8/layout/process5"/>
    <dgm:cxn modelId="{F030EB35-44F0-4015-BC63-99E7D46421D3}" type="presOf" srcId="{537960D9-F9D8-40D3-A917-3954DFB03355}" destId="{66390428-708E-4C28-85A6-387E8F77F25D}" srcOrd="0" destOrd="0" presId="urn:microsoft.com/office/officeart/2005/8/layout/process5"/>
    <dgm:cxn modelId="{7A1D4637-6306-4829-A2DE-E648B9F18519}" type="presOf" srcId="{04A722BC-8479-4151-AD40-64FE28824242}" destId="{BFE7C953-EE7C-494E-8036-9B0B9EEC1BCF}" srcOrd="0" destOrd="0" presId="urn:microsoft.com/office/officeart/2005/8/layout/process5"/>
    <dgm:cxn modelId="{2B80B538-0D49-4A1C-9CA1-3854CE6EC82B}" srcId="{079140C4-EDF3-49F4-A7B1-5129C89F011B}" destId="{1DE8C1E8-B8FD-4BDE-B699-C683586F7D91}" srcOrd="5" destOrd="0" parTransId="{AECE891E-66BB-4E84-99BA-A72ADDBD0298}" sibTransId="{E81AAF97-7F3A-4FD3-B66B-0E2FFA02C740}"/>
    <dgm:cxn modelId="{68FE745C-5F81-4616-9049-F183C14B9750}" type="presOf" srcId="{079140C4-EDF3-49F4-A7B1-5129C89F011B}" destId="{FCE02586-1D04-4231-A189-C08F7574A72E}" srcOrd="0" destOrd="0" presId="urn:microsoft.com/office/officeart/2005/8/layout/process5"/>
    <dgm:cxn modelId="{1025DB67-4F50-469F-BA7B-A84ABE8B4860}" srcId="{079140C4-EDF3-49F4-A7B1-5129C89F011B}" destId="{26A0BDBF-8031-44E7-A485-255378F7F913}" srcOrd="2" destOrd="0" parTransId="{801587E1-9BC8-447D-AF27-5CBFB2E332AE}" sibTransId="{F85B345E-D73D-4CFF-ACB7-83542A7F3004}"/>
    <dgm:cxn modelId="{49EE8C49-216C-416F-B949-EA4AE6F767BA}" type="presOf" srcId="{55B7B841-C7D9-4A5E-BDDB-6E842A4B6280}" destId="{AA60BB3A-7902-4277-8B35-57B95252B3EF}" srcOrd="0" destOrd="0" presId="urn:microsoft.com/office/officeart/2005/8/layout/process5"/>
    <dgm:cxn modelId="{FCAA9572-03E2-4999-AADE-217624E31495}" srcId="{079140C4-EDF3-49F4-A7B1-5129C89F011B}" destId="{777424FC-4718-4D6D-95D9-A040F3F54482}" srcOrd="6" destOrd="0" parTransId="{B8E066CF-F7ED-4397-AF62-279B2D5A6793}" sibTransId="{6CA1E9A1-9168-42A8-8BD1-2C6F502C1791}"/>
    <dgm:cxn modelId="{43F71575-BEE2-4C1F-8065-A6995B5AACA5}" type="presOf" srcId="{FD204746-0882-401A-A2EA-6A7862DB1DDA}" destId="{D77705E1-B1A3-4569-9764-477CE4A519EC}" srcOrd="0" destOrd="0" presId="urn:microsoft.com/office/officeart/2005/8/layout/process5"/>
    <dgm:cxn modelId="{2DB1EB55-01F4-4D6D-9145-F4D0A59D66CF}" type="presOf" srcId="{6CA1E9A1-9168-42A8-8BD1-2C6F502C1791}" destId="{DFE69A1C-9A49-424B-A4B5-9567DB13F1F0}" srcOrd="1" destOrd="0" presId="urn:microsoft.com/office/officeart/2005/8/layout/process5"/>
    <dgm:cxn modelId="{82F7F358-6CEF-4F2F-9E59-24338A895801}" type="presOf" srcId="{77A5B122-806B-478E-AF1C-A694AF9FC9E3}" destId="{064C79B2-C848-45DE-A7CE-612C06A903EF}" srcOrd="1" destOrd="0" presId="urn:microsoft.com/office/officeart/2005/8/layout/process5"/>
    <dgm:cxn modelId="{BA53337A-1246-4351-A070-896B9558D97F}" type="presOf" srcId="{26A0BDBF-8031-44E7-A485-255378F7F913}" destId="{61B3FCE2-88AF-4BB6-87D5-7FB477E85C36}" srcOrd="0" destOrd="0" presId="urn:microsoft.com/office/officeart/2005/8/layout/process5"/>
    <dgm:cxn modelId="{20FE267D-7D9B-4C68-B28E-AFF9170C6533}" type="presOf" srcId="{39F915BA-E8BE-48B2-BC3A-755A0DAC6E63}" destId="{49F054AA-927B-40A3-9450-587E97B5DC3F}" srcOrd="0" destOrd="0" presId="urn:microsoft.com/office/officeart/2005/8/layout/process5"/>
    <dgm:cxn modelId="{B4234A81-A3D6-43D0-9884-A6B9F5BBC0ED}" type="presOf" srcId="{87D2FFE0-5B91-4340-BF5D-6EB318FDE8EE}" destId="{E2E2294F-3A42-4198-A35A-3FE3B80B255C}" srcOrd="0" destOrd="0" presId="urn:microsoft.com/office/officeart/2005/8/layout/process5"/>
    <dgm:cxn modelId="{BB307882-33B6-45AF-84A8-09881654062C}" type="presOf" srcId="{F85B345E-D73D-4CFF-ACB7-83542A7F3004}" destId="{59C537AB-586F-4196-BA4F-99BD4FF51F53}" srcOrd="0" destOrd="0" presId="urn:microsoft.com/office/officeart/2005/8/layout/process5"/>
    <dgm:cxn modelId="{E07FBB97-15C7-482D-AA77-2FDCAAB01DE2}" srcId="{079140C4-EDF3-49F4-A7B1-5129C89F011B}" destId="{D8F2E86C-6432-4A2E-B808-F28E963EDF37}" srcOrd="4" destOrd="0" parTransId="{F40D6FAD-87F6-4822-B7E6-228C5389AAF1}" sibTransId="{EB2F181E-E2E5-4459-9868-627A4F3E16AE}"/>
    <dgm:cxn modelId="{A66F269B-05CF-4BDB-83D4-65EF6F3B725C}" type="presOf" srcId="{EB2F181E-E2E5-4459-9868-627A4F3E16AE}" destId="{166E5127-EF15-41AD-82AC-246229208188}" srcOrd="0" destOrd="0" presId="urn:microsoft.com/office/officeart/2005/8/layout/process5"/>
    <dgm:cxn modelId="{4227889C-884F-4105-8492-E708C19867B8}" srcId="{079140C4-EDF3-49F4-A7B1-5129C89F011B}" destId="{198E87BB-40A2-4837-BD6D-42B97273720D}" srcOrd="9" destOrd="0" parTransId="{0B6BEECB-4BB2-4E1F-B44D-E58C9FBC6866}" sibTransId="{77A5B122-806B-478E-AF1C-A694AF9FC9E3}"/>
    <dgm:cxn modelId="{981EBFA6-F83D-4021-8769-0583D104FEDE}" srcId="{079140C4-EDF3-49F4-A7B1-5129C89F011B}" destId="{8000B7B8-BBB3-4241-8FA5-699A1865059C}" srcOrd="10" destOrd="0" parTransId="{6B9F6BCD-FBFC-4884-93D0-4AD3E6F88703}" sibTransId="{80ED93A4-9D6A-4CA6-B881-F8BBD28E2A2E}"/>
    <dgm:cxn modelId="{93BB23A7-A3B6-42D3-B40C-BC97231245AC}" type="presOf" srcId="{55B7B841-C7D9-4A5E-BDDB-6E842A4B6280}" destId="{CBA43B96-9A2A-49F0-A117-FBE4437BF7CD}" srcOrd="1" destOrd="0" presId="urn:microsoft.com/office/officeart/2005/8/layout/process5"/>
    <dgm:cxn modelId="{E99C89A9-60BD-453D-9365-8783B3483CF7}" type="presOf" srcId="{77A5B122-806B-478E-AF1C-A694AF9FC9E3}" destId="{EA552BDA-E3C0-4085-97D7-6A12C3CD69FD}" srcOrd="0" destOrd="0" presId="urn:microsoft.com/office/officeart/2005/8/layout/process5"/>
    <dgm:cxn modelId="{DA340BAD-A26C-431F-9957-6872E766E151}" type="presOf" srcId="{4C84BA50-5AF8-4926-A01F-38A4CF358C34}" destId="{64C0EF8F-76A0-4BCB-8F28-28780A4D801F}" srcOrd="0" destOrd="0" presId="urn:microsoft.com/office/officeart/2005/8/layout/process5"/>
    <dgm:cxn modelId="{939CBBBA-66D7-4423-8150-08437076FEC3}" type="presOf" srcId="{EB2F181E-E2E5-4459-9868-627A4F3E16AE}" destId="{86F0156D-B27F-4AB9-BB0C-8D95B84AB289}" srcOrd="1" destOrd="0" presId="urn:microsoft.com/office/officeart/2005/8/layout/process5"/>
    <dgm:cxn modelId="{7180BCC8-826D-4E65-8CE9-8A1818FC93D9}" srcId="{079140C4-EDF3-49F4-A7B1-5129C89F011B}" destId="{435A206F-F2BA-4B6D-928C-E67DFA306866}" srcOrd="0" destOrd="0" parTransId="{3F751348-5D21-47A7-BC7E-F42D5C05C240}" sibTransId="{04A722BC-8479-4151-AD40-64FE28824242}"/>
    <dgm:cxn modelId="{9F196DCD-F0CC-4DA8-882A-64352682AF22}" type="presOf" srcId="{D8F2E86C-6432-4A2E-B808-F28E963EDF37}" destId="{E2107FD9-7889-4731-BF8C-0345F2E37951}" srcOrd="0" destOrd="0" presId="urn:microsoft.com/office/officeart/2005/8/layout/process5"/>
    <dgm:cxn modelId="{FB7674D4-74D5-4B25-8CF7-4C4E242B459B}" type="presOf" srcId="{E81AAF97-7F3A-4FD3-B66B-0E2FFA02C740}" destId="{808CC7D1-D497-4710-BE04-1FBE2E4E0662}" srcOrd="1" destOrd="0" presId="urn:microsoft.com/office/officeart/2005/8/layout/process5"/>
    <dgm:cxn modelId="{AC6757D8-71DD-4629-874D-E33CC2D81622}" type="presOf" srcId="{E81AAF97-7F3A-4FD3-B66B-0E2FFA02C740}" destId="{1C16666A-62E5-40E0-AB2B-98A6245CD57A}" srcOrd="0" destOrd="0" presId="urn:microsoft.com/office/officeart/2005/8/layout/process5"/>
    <dgm:cxn modelId="{46C73AD9-6D28-419F-8107-CE15C6C1EF83}" type="presOf" srcId="{1DE8C1E8-B8FD-4BDE-B699-C683586F7D91}" destId="{6D0257AA-2042-4896-A0B5-6DE10A047EE1}" srcOrd="0" destOrd="0" presId="urn:microsoft.com/office/officeart/2005/8/layout/process5"/>
    <dgm:cxn modelId="{35442CDE-AFAD-4C62-9089-6C45C15DDDE6}" srcId="{079140C4-EDF3-49F4-A7B1-5129C89F011B}" destId="{FD204746-0882-401A-A2EA-6A7862DB1DDA}" srcOrd="1" destOrd="0" parTransId="{8808C421-E77A-4310-B035-35AE26DD8BFE}" sibTransId="{4C84BA50-5AF8-4926-A01F-38A4CF358C34}"/>
    <dgm:cxn modelId="{F4E409E3-575A-4339-BEA2-04BB72FADE63}" type="presOf" srcId="{8000B7B8-BBB3-4241-8FA5-699A1865059C}" destId="{97D33476-7DAC-4BE7-8B0C-867F4CF03B09}" srcOrd="0" destOrd="0" presId="urn:microsoft.com/office/officeart/2005/8/layout/process5"/>
    <dgm:cxn modelId="{343FBBE3-B0E9-4C9E-AA57-3FF1B234E4B1}" type="presOf" srcId="{198E87BB-40A2-4837-BD6D-42B97273720D}" destId="{D613686A-6629-43D6-872B-4AE4AD5326EB}" srcOrd="0" destOrd="0" presId="urn:microsoft.com/office/officeart/2005/8/layout/process5"/>
    <dgm:cxn modelId="{B8BDBEEB-E190-4E76-A99C-8C7B24DDB40D}" type="presOf" srcId="{F85B345E-D73D-4CFF-ACB7-83542A7F3004}" destId="{B1F5601D-F89D-4C4F-9079-46D6C6EC3566}" srcOrd="1" destOrd="0" presId="urn:microsoft.com/office/officeart/2005/8/layout/process5"/>
    <dgm:cxn modelId="{FDAF71F0-4DF8-40D8-B0CE-5CE5CC122747}" srcId="{079140C4-EDF3-49F4-A7B1-5129C89F011B}" destId="{39F915BA-E8BE-48B2-BC3A-755A0DAC6E63}" srcOrd="7" destOrd="0" parTransId="{2B5C2DE3-0095-49DE-941F-C7C88BF5DC10}" sibTransId="{82740850-0C84-45BF-B978-A15AF110C930}"/>
    <dgm:cxn modelId="{17E5BFF0-E189-4513-838A-D6E8C82392F5}" srcId="{079140C4-EDF3-49F4-A7B1-5129C89F011B}" destId="{CD42B7F9-84EF-44FA-A4E8-8A908BF114A1}" srcOrd="3" destOrd="0" parTransId="{45FB8E2C-5E49-41CA-BAF9-E66DFAC0A7C5}" sibTransId="{55B7B841-C7D9-4A5E-BDDB-6E842A4B6280}"/>
    <dgm:cxn modelId="{068C14F4-AB4D-47A9-B79A-A866F25DF4CF}" type="presOf" srcId="{777424FC-4718-4D6D-95D9-A040F3F54482}" destId="{80225DCB-041B-4EFF-91F8-40E1BD7F5F04}" srcOrd="0" destOrd="0" presId="urn:microsoft.com/office/officeart/2005/8/layout/process5"/>
    <dgm:cxn modelId="{9FA0CDF6-AD5C-4027-B2E5-4565A450223B}" type="presOf" srcId="{82740850-0C84-45BF-B978-A15AF110C930}" destId="{138725E2-50DD-423C-8E1F-6CEEDC6EE57C}" srcOrd="0" destOrd="0" presId="urn:microsoft.com/office/officeart/2005/8/layout/process5"/>
    <dgm:cxn modelId="{5085E6F8-1F01-464C-8DF2-6DCD6D880D0F}" type="presOf" srcId="{4C84BA50-5AF8-4926-A01F-38A4CF358C34}" destId="{5D0AD1CF-0363-4404-8448-3F70A65EDF19}" srcOrd="1" destOrd="0" presId="urn:microsoft.com/office/officeart/2005/8/layout/process5"/>
    <dgm:cxn modelId="{A4A9AAF9-6B00-49F7-AD95-A948D4E6023E}" srcId="{079140C4-EDF3-49F4-A7B1-5129C89F011B}" destId="{87D2FFE0-5B91-4340-BF5D-6EB318FDE8EE}" srcOrd="8" destOrd="0" parTransId="{343063AC-6F67-488D-A3D8-E6B22D0F2C07}" sibTransId="{537960D9-F9D8-40D3-A917-3954DFB03355}"/>
    <dgm:cxn modelId="{553ACFBF-880F-4C64-B9F6-917A6D5E308A}" type="presParOf" srcId="{FCE02586-1D04-4231-A189-C08F7574A72E}" destId="{89915C2E-D55B-4E3F-95BC-0526367F7201}" srcOrd="0" destOrd="0" presId="urn:microsoft.com/office/officeart/2005/8/layout/process5"/>
    <dgm:cxn modelId="{E5769F38-7D89-43D3-81E6-0D082A026C46}" type="presParOf" srcId="{FCE02586-1D04-4231-A189-C08F7574A72E}" destId="{BFE7C953-EE7C-494E-8036-9B0B9EEC1BCF}" srcOrd="1" destOrd="0" presId="urn:microsoft.com/office/officeart/2005/8/layout/process5"/>
    <dgm:cxn modelId="{B8027D52-0C41-4606-863C-6CFBF76DF894}" type="presParOf" srcId="{BFE7C953-EE7C-494E-8036-9B0B9EEC1BCF}" destId="{0894321F-BD6E-4D2A-9E4C-F476FC7C3DA1}" srcOrd="0" destOrd="0" presId="urn:microsoft.com/office/officeart/2005/8/layout/process5"/>
    <dgm:cxn modelId="{6FB995F5-84EB-46E0-8FF1-9830E070FFC1}" type="presParOf" srcId="{FCE02586-1D04-4231-A189-C08F7574A72E}" destId="{D77705E1-B1A3-4569-9764-477CE4A519EC}" srcOrd="2" destOrd="0" presId="urn:microsoft.com/office/officeart/2005/8/layout/process5"/>
    <dgm:cxn modelId="{BE2759D7-FF70-45F7-B4E8-0EE83C90411C}" type="presParOf" srcId="{FCE02586-1D04-4231-A189-C08F7574A72E}" destId="{64C0EF8F-76A0-4BCB-8F28-28780A4D801F}" srcOrd="3" destOrd="0" presId="urn:microsoft.com/office/officeart/2005/8/layout/process5"/>
    <dgm:cxn modelId="{203C0A4D-9BD7-44AD-A9B6-4FEE70B42132}" type="presParOf" srcId="{64C0EF8F-76A0-4BCB-8F28-28780A4D801F}" destId="{5D0AD1CF-0363-4404-8448-3F70A65EDF19}" srcOrd="0" destOrd="0" presId="urn:microsoft.com/office/officeart/2005/8/layout/process5"/>
    <dgm:cxn modelId="{6DC25230-441E-48B1-9734-ED8087223B83}" type="presParOf" srcId="{FCE02586-1D04-4231-A189-C08F7574A72E}" destId="{61B3FCE2-88AF-4BB6-87D5-7FB477E85C36}" srcOrd="4" destOrd="0" presId="urn:microsoft.com/office/officeart/2005/8/layout/process5"/>
    <dgm:cxn modelId="{C593C883-5573-4D62-80FD-BA37A6A2DC9F}" type="presParOf" srcId="{FCE02586-1D04-4231-A189-C08F7574A72E}" destId="{59C537AB-586F-4196-BA4F-99BD4FF51F53}" srcOrd="5" destOrd="0" presId="urn:microsoft.com/office/officeart/2005/8/layout/process5"/>
    <dgm:cxn modelId="{55ED43B0-E558-406D-B5B0-8F93E86AA49D}" type="presParOf" srcId="{59C537AB-586F-4196-BA4F-99BD4FF51F53}" destId="{B1F5601D-F89D-4C4F-9079-46D6C6EC3566}" srcOrd="0" destOrd="0" presId="urn:microsoft.com/office/officeart/2005/8/layout/process5"/>
    <dgm:cxn modelId="{43CF6CA3-ED7E-43E8-BAE0-3DF286BEB713}" type="presParOf" srcId="{FCE02586-1D04-4231-A189-C08F7574A72E}" destId="{E2F7FA69-C685-47A5-A750-5C05BF6BBD37}" srcOrd="6" destOrd="0" presId="urn:microsoft.com/office/officeart/2005/8/layout/process5"/>
    <dgm:cxn modelId="{787880A1-6ABF-4756-8ABF-08B6125BA9C6}" type="presParOf" srcId="{FCE02586-1D04-4231-A189-C08F7574A72E}" destId="{AA60BB3A-7902-4277-8B35-57B95252B3EF}" srcOrd="7" destOrd="0" presId="urn:microsoft.com/office/officeart/2005/8/layout/process5"/>
    <dgm:cxn modelId="{3CCB5DAB-2CB0-4E20-9AC0-DAA1256E6D36}" type="presParOf" srcId="{AA60BB3A-7902-4277-8B35-57B95252B3EF}" destId="{CBA43B96-9A2A-49F0-A117-FBE4437BF7CD}" srcOrd="0" destOrd="0" presId="urn:microsoft.com/office/officeart/2005/8/layout/process5"/>
    <dgm:cxn modelId="{90BB2BF3-52FB-4999-BC2D-D45F3601DDFD}" type="presParOf" srcId="{FCE02586-1D04-4231-A189-C08F7574A72E}" destId="{E2107FD9-7889-4731-BF8C-0345F2E37951}" srcOrd="8" destOrd="0" presId="urn:microsoft.com/office/officeart/2005/8/layout/process5"/>
    <dgm:cxn modelId="{F95325A4-C4CE-43EF-8EF8-C740DB7DB34F}" type="presParOf" srcId="{FCE02586-1D04-4231-A189-C08F7574A72E}" destId="{166E5127-EF15-41AD-82AC-246229208188}" srcOrd="9" destOrd="0" presId="urn:microsoft.com/office/officeart/2005/8/layout/process5"/>
    <dgm:cxn modelId="{9313D85D-EBA8-4B73-8F1D-AE6C9C27E6DE}" type="presParOf" srcId="{166E5127-EF15-41AD-82AC-246229208188}" destId="{86F0156D-B27F-4AB9-BB0C-8D95B84AB289}" srcOrd="0" destOrd="0" presId="urn:microsoft.com/office/officeart/2005/8/layout/process5"/>
    <dgm:cxn modelId="{6CF697B3-05B8-4ACB-9E93-52E2AEFA7006}" type="presParOf" srcId="{FCE02586-1D04-4231-A189-C08F7574A72E}" destId="{6D0257AA-2042-4896-A0B5-6DE10A047EE1}" srcOrd="10" destOrd="0" presId="urn:microsoft.com/office/officeart/2005/8/layout/process5"/>
    <dgm:cxn modelId="{4821FAB9-F648-4ADC-BE74-F9BC09405A99}" type="presParOf" srcId="{FCE02586-1D04-4231-A189-C08F7574A72E}" destId="{1C16666A-62E5-40E0-AB2B-98A6245CD57A}" srcOrd="11" destOrd="0" presId="urn:microsoft.com/office/officeart/2005/8/layout/process5"/>
    <dgm:cxn modelId="{73422F19-130E-431E-B305-70ACEB4D8801}" type="presParOf" srcId="{1C16666A-62E5-40E0-AB2B-98A6245CD57A}" destId="{808CC7D1-D497-4710-BE04-1FBE2E4E0662}" srcOrd="0" destOrd="0" presId="urn:microsoft.com/office/officeart/2005/8/layout/process5"/>
    <dgm:cxn modelId="{08AC7B8A-D16C-4904-B87B-AADFEB0AE37F}" type="presParOf" srcId="{FCE02586-1D04-4231-A189-C08F7574A72E}" destId="{80225DCB-041B-4EFF-91F8-40E1BD7F5F04}" srcOrd="12" destOrd="0" presId="urn:microsoft.com/office/officeart/2005/8/layout/process5"/>
    <dgm:cxn modelId="{C4E1BFC6-E9F5-4B39-A27B-8793EE49A575}" type="presParOf" srcId="{FCE02586-1D04-4231-A189-C08F7574A72E}" destId="{E8399016-E962-4AED-8873-60A37E4D16E6}" srcOrd="13" destOrd="0" presId="urn:microsoft.com/office/officeart/2005/8/layout/process5"/>
    <dgm:cxn modelId="{30986A05-E38D-4827-A31B-D68FF2B2416E}" type="presParOf" srcId="{E8399016-E962-4AED-8873-60A37E4D16E6}" destId="{DFE69A1C-9A49-424B-A4B5-9567DB13F1F0}" srcOrd="0" destOrd="0" presId="urn:microsoft.com/office/officeart/2005/8/layout/process5"/>
    <dgm:cxn modelId="{D9A9B9FD-7B34-473D-A373-6B9187C26001}" type="presParOf" srcId="{FCE02586-1D04-4231-A189-C08F7574A72E}" destId="{49F054AA-927B-40A3-9450-587E97B5DC3F}" srcOrd="14" destOrd="0" presId="urn:microsoft.com/office/officeart/2005/8/layout/process5"/>
    <dgm:cxn modelId="{705411AC-0E8D-41EB-AF04-D70B164335DE}" type="presParOf" srcId="{FCE02586-1D04-4231-A189-C08F7574A72E}" destId="{138725E2-50DD-423C-8E1F-6CEEDC6EE57C}" srcOrd="15" destOrd="0" presId="urn:microsoft.com/office/officeart/2005/8/layout/process5"/>
    <dgm:cxn modelId="{4CDFEAED-B417-4DE3-9A66-B30D7F6F97CC}" type="presParOf" srcId="{138725E2-50DD-423C-8E1F-6CEEDC6EE57C}" destId="{FF4A8FEC-4465-480B-BC93-3D1AC3C3E356}" srcOrd="0" destOrd="0" presId="urn:microsoft.com/office/officeart/2005/8/layout/process5"/>
    <dgm:cxn modelId="{A05C30F7-985B-4A19-A84A-CD78DC6649FF}" type="presParOf" srcId="{FCE02586-1D04-4231-A189-C08F7574A72E}" destId="{E2E2294F-3A42-4198-A35A-3FE3B80B255C}" srcOrd="16" destOrd="0" presId="urn:microsoft.com/office/officeart/2005/8/layout/process5"/>
    <dgm:cxn modelId="{650D33DC-92B3-4D27-BA9A-F4B9E37E5D9C}" type="presParOf" srcId="{FCE02586-1D04-4231-A189-C08F7574A72E}" destId="{66390428-708E-4C28-85A6-387E8F77F25D}" srcOrd="17" destOrd="0" presId="urn:microsoft.com/office/officeart/2005/8/layout/process5"/>
    <dgm:cxn modelId="{CA9DF900-0D35-4D24-A9EC-595A2E02ABD3}" type="presParOf" srcId="{66390428-708E-4C28-85A6-387E8F77F25D}" destId="{DBFE806D-F24B-4F12-9684-CAD98250A532}" srcOrd="0" destOrd="0" presId="urn:microsoft.com/office/officeart/2005/8/layout/process5"/>
    <dgm:cxn modelId="{9F3A9309-FCDC-4116-9975-60F7D8D07ECB}" type="presParOf" srcId="{FCE02586-1D04-4231-A189-C08F7574A72E}" destId="{D613686A-6629-43D6-872B-4AE4AD5326EB}" srcOrd="18" destOrd="0" presId="urn:microsoft.com/office/officeart/2005/8/layout/process5"/>
    <dgm:cxn modelId="{DC42B9CC-AD62-4B73-AC32-AFCEE7E91D7A}" type="presParOf" srcId="{FCE02586-1D04-4231-A189-C08F7574A72E}" destId="{EA552BDA-E3C0-4085-97D7-6A12C3CD69FD}" srcOrd="19" destOrd="0" presId="urn:microsoft.com/office/officeart/2005/8/layout/process5"/>
    <dgm:cxn modelId="{D03E7A2D-3746-4659-A5BF-D55EF886F861}" type="presParOf" srcId="{EA552BDA-E3C0-4085-97D7-6A12C3CD69FD}" destId="{064C79B2-C848-45DE-A7CE-612C06A903EF}" srcOrd="0" destOrd="0" presId="urn:microsoft.com/office/officeart/2005/8/layout/process5"/>
    <dgm:cxn modelId="{3CBBCD5B-8AFF-426F-99DF-5E54D6B65F5C}" type="presParOf" srcId="{FCE02586-1D04-4231-A189-C08F7574A72E}" destId="{97D33476-7DAC-4BE7-8B0C-867F4CF03B09}" srcOrd="20"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15C2E-D55B-4E3F-95BC-0526367F7201}">
      <dsp:nvSpPr>
        <dsp:cNvPr id="0" name=""/>
        <dsp:cNvSpPr/>
      </dsp:nvSpPr>
      <dsp:spPr>
        <a:xfrm>
          <a:off x="3013"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Sender</a:t>
          </a:r>
        </a:p>
      </dsp:txBody>
      <dsp:txXfrm>
        <a:off x="26169" y="239546"/>
        <a:ext cx="1271375" cy="744300"/>
      </dsp:txXfrm>
    </dsp:sp>
    <dsp:sp modelId="{BFE7C953-EE7C-494E-8036-9B0B9EEC1BCF}">
      <dsp:nvSpPr>
        <dsp:cNvPr id="0" name=""/>
        <dsp:cNvSpPr/>
      </dsp:nvSpPr>
      <dsp:spPr>
        <a:xfrm>
          <a:off x="1436657" y="448303"/>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36657" y="513660"/>
        <a:ext cx="195544" cy="196072"/>
      </dsp:txXfrm>
    </dsp:sp>
    <dsp:sp modelId="{D77705E1-B1A3-4569-9764-477CE4A519EC}">
      <dsp:nvSpPr>
        <dsp:cNvPr id="0" name=""/>
        <dsp:cNvSpPr/>
      </dsp:nvSpPr>
      <dsp:spPr>
        <a:xfrm>
          <a:off x="1847775"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Email App</a:t>
          </a:r>
        </a:p>
      </dsp:txBody>
      <dsp:txXfrm>
        <a:off x="1870931" y="239546"/>
        <a:ext cx="1271375" cy="744300"/>
      </dsp:txXfrm>
    </dsp:sp>
    <dsp:sp modelId="{64C0EF8F-76A0-4BCB-8F28-28780A4D801F}">
      <dsp:nvSpPr>
        <dsp:cNvPr id="0" name=""/>
        <dsp:cNvSpPr/>
      </dsp:nvSpPr>
      <dsp:spPr>
        <a:xfrm>
          <a:off x="3281419" y="448303"/>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281419" y="513660"/>
        <a:ext cx="195544" cy="196072"/>
      </dsp:txXfrm>
    </dsp:sp>
    <dsp:sp modelId="{61B3FCE2-88AF-4BB6-87D5-7FB477E85C36}">
      <dsp:nvSpPr>
        <dsp:cNvPr id="0" name=""/>
        <dsp:cNvSpPr/>
      </dsp:nvSpPr>
      <dsp:spPr>
        <a:xfrm>
          <a:off x="3692537"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Packet</a:t>
          </a:r>
        </a:p>
      </dsp:txBody>
      <dsp:txXfrm>
        <a:off x="3715693" y="239546"/>
        <a:ext cx="1271375" cy="744300"/>
      </dsp:txXfrm>
    </dsp:sp>
    <dsp:sp modelId="{59C537AB-586F-4196-BA4F-99BD4FF51F53}">
      <dsp:nvSpPr>
        <dsp:cNvPr id="0" name=""/>
        <dsp:cNvSpPr/>
      </dsp:nvSpPr>
      <dsp:spPr>
        <a:xfrm>
          <a:off x="5126180" y="448303"/>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5126180" y="513660"/>
        <a:ext cx="195544" cy="196072"/>
      </dsp:txXfrm>
    </dsp:sp>
    <dsp:sp modelId="{E2F7FA69-C685-47A5-A750-5C05BF6BBD37}">
      <dsp:nvSpPr>
        <dsp:cNvPr id="0" name=""/>
        <dsp:cNvSpPr/>
      </dsp:nvSpPr>
      <dsp:spPr>
        <a:xfrm>
          <a:off x="5537299"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IP Address</a:t>
          </a:r>
        </a:p>
      </dsp:txBody>
      <dsp:txXfrm>
        <a:off x="5560455" y="239546"/>
        <a:ext cx="1271375" cy="744300"/>
      </dsp:txXfrm>
    </dsp:sp>
    <dsp:sp modelId="{AA60BB3A-7902-4277-8B35-57B95252B3EF}">
      <dsp:nvSpPr>
        <dsp:cNvPr id="0" name=""/>
        <dsp:cNvSpPr/>
      </dsp:nvSpPr>
      <dsp:spPr>
        <a:xfrm rot="5400000">
          <a:off x="6056467" y="1099241"/>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6098106" y="1122960"/>
        <a:ext cx="196072" cy="195544"/>
      </dsp:txXfrm>
    </dsp:sp>
    <dsp:sp modelId="{E2107FD9-7889-4731-BF8C-0345F2E37951}">
      <dsp:nvSpPr>
        <dsp:cNvPr id="0" name=""/>
        <dsp:cNvSpPr/>
      </dsp:nvSpPr>
      <dsp:spPr>
        <a:xfrm>
          <a:off x="5537299"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Router</a:t>
          </a:r>
        </a:p>
      </dsp:txBody>
      <dsp:txXfrm>
        <a:off x="5560455" y="1557233"/>
        <a:ext cx="1271375" cy="744300"/>
      </dsp:txXfrm>
    </dsp:sp>
    <dsp:sp modelId="{166E5127-EF15-41AD-82AC-246229208188}">
      <dsp:nvSpPr>
        <dsp:cNvPr id="0" name=""/>
        <dsp:cNvSpPr/>
      </dsp:nvSpPr>
      <dsp:spPr>
        <a:xfrm rot="10800000">
          <a:off x="5141993" y="1765990"/>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5225798" y="1831347"/>
        <a:ext cx="195544" cy="196072"/>
      </dsp:txXfrm>
    </dsp:sp>
    <dsp:sp modelId="{6D0257AA-2042-4896-A0B5-6DE10A047EE1}">
      <dsp:nvSpPr>
        <dsp:cNvPr id="0" name=""/>
        <dsp:cNvSpPr/>
      </dsp:nvSpPr>
      <dsp:spPr>
        <a:xfrm>
          <a:off x="3692537"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Server</a:t>
          </a:r>
        </a:p>
      </dsp:txBody>
      <dsp:txXfrm>
        <a:off x="3715693" y="1557233"/>
        <a:ext cx="1271375" cy="744300"/>
      </dsp:txXfrm>
    </dsp:sp>
    <dsp:sp modelId="{1C16666A-62E5-40E0-AB2B-98A6245CD57A}">
      <dsp:nvSpPr>
        <dsp:cNvPr id="0" name=""/>
        <dsp:cNvSpPr/>
      </dsp:nvSpPr>
      <dsp:spPr>
        <a:xfrm rot="10800000">
          <a:off x="3297231" y="1765990"/>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3381036" y="1831347"/>
        <a:ext cx="195544" cy="196072"/>
      </dsp:txXfrm>
    </dsp:sp>
    <dsp:sp modelId="{80225DCB-041B-4EFF-91F8-40E1BD7F5F04}">
      <dsp:nvSpPr>
        <dsp:cNvPr id="0" name=""/>
        <dsp:cNvSpPr/>
      </dsp:nvSpPr>
      <dsp:spPr>
        <a:xfrm>
          <a:off x="1847775"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Packet</a:t>
          </a:r>
        </a:p>
      </dsp:txBody>
      <dsp:txXfrm>
        <a:off x="1870931" y="1557233"/>
        <a:ext cx="1271375" cy="744300"/>
      </dsp:txXfrm>
    </dsp:sp>
    <dsp:sp modelId="{E8399016-E962-4AED-8873-60A37E4D16E6}">
      <dsp:nvSpPr>
        <dsp:cNvPr id="0" name=""/>
        <dsp:cNvSpPr/>
      </dsp:nvSpPr>
      <dsp:spPr>
        <a:xfrm rot="10800000">
          <a:off x="1452469" y="1765990"/>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1536274" y="1831347"/>
        <a:ext cx="195544" cy="196072"/>
      </dsp:txXfrm>
    </dsp:sp>
    <dsp:sp modelId="{49F054AA-927B-40A3-9450-587E97B5DC3F}">
      <dsp:nvSpPr>
        <dsp:cNvPr id="0" name=""/>
        <dsp:cNvSpPr/>
      </dsp:nvSpPr>
      <dsp:spPr>
        <a:xfrm>
          <a:off x="3013"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IP Address</a:t>
          </a:r>
        </a:p>
      </dsp:txBody>
      <dsp:txXfrm>
        <a:off x="26169" y="1557233"/>
        <a:ext cx="1271375" cy="744300"/>
      </dsp:txXfrm>
    </dsp:sp>
    <dsp:sp modelId="{138725E2-50DD-423C-8E1F-6CEEDC6EE57C}">
      <dsp:nvSpPr>
        <dsp:cNvPr id="0" name=""/>
        <dsp:cNvSpPr/>
      </dsp:nvSpPr>
      <dsp:spPr>
        <a:xfrm rot="5400000">
          <a:off x="522182" y="2416928"/>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563821" y="2440647"/>
        <a:ext cx="196072" cy="195544"/>
      </dsp:txXfrm>
    </dsp:sp>
    <dsp:sp modelId="{E2E2294F-3A42-4198-A35A-3FE3B80B255C}">
      <dsp:nvSpPr>
        <dsp:cNvPr id="0" name=""/>
        <dsp:cNvSpPr/>
      </dsp:nvSpPr>
      <dsp:spPr>
        <a:xfrm>
          <a:off x="3013" y="2851764"/>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Router</a:t>
          </a:r>
        </a:p>
      </dsp:txBody>
      <dsp:txXfrm>
        <a:off x="26169" y="2874920"/>
        <a:ext cx="1271375" cy="744300"/>
      </dsp:txXfrm>
    </dsp:sp>
    <dsp:sp modelId="{66390428-708E-4C28-85A6-387E8F77F25D}">
      <dsp:nvSpPr>
        <dsp:cNvPr id="0" name=""/>
        <dsp:cNvSpPr/>
      </dsp:nvSpPr>
      <dsp:spPr>
        <a:xfrm>
          <a:off x="1436657" y="3083677"/>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36657" y="3149034"/>
        <a:ext cx="195544" cy="196072"/>
      </dsp:txXfrm>
    </dsp:sp>
    <dsp:sp modelId="{D613686A-6629-43D6-872B-4AE4AD5326EB}">
      <dsp:nvSpPr>
        <dsp:cNvPr id="0" name=""/>
        <dsp:cNvSpPr/>
      </dsp:nvSpPr>
      <dsp:spPr>
        <a:xfrm>
          <a:off x="1847775" y="2851764"/>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Email App</a:t>
          </a:r>
        </a:p>
      </dsp:txBody>
      <dsp:txXfrm>
        <a:off x="1870931" y="2874920"/>
        <a:ext cx="1271375" cy="744300"/>
      </dsp:txXfrm>
    </dsp:sp>
    <dsp:sp modelId="{EA552BDA-E3C0-4085-97D7-6A12C3CD69FD}">
      <dsp:nvSpPr>
        <dsp:cNvPr id="0" name=""/>
        <dsp:cNvSpPr/>
      </dsp:nvSpPr>
      <dsp:spPr>
        <a:xfrm>
          <a:off x="3281419" y="3083677"/>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281419" y="3149034"/>
        <a:ext cx="195544" cy="196072"/>
      </dsp:txXfrm>
    </dsp:sp>
    <dsp:sp modelId="{97D33476-7DAC-4BE7-8B0C-867F4CF03B09}">
      <dsp:nvSpPr>
        <dsp:cNvPr id="0" name=""/>
        <dsp:cNvSpPr/>
      </dsp:nvSpPr>
      <dsp:spPr>
        <a:xfrm>
          <a:off x="3692537" y="2851764"/>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Recipient</a:t>
          </a:r>
        </a:p>
      </dsp:txBody>
      <dsp:txXfrm>
        <a:off x="3715693" y="2874920"/>
        <a:ext cx="1271375" cy="7443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29</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2</cp:revision>
  <dcterms:created xsi:type="dcterms:W3CDTF">2021-02-19T03:23:00Z</dcterms:created>
  <dcterms:modified xsi:type="dcterms:W3CDTF">2021-02-19T03:52:00Z</dcterms:modified>
</cp:coreProperties>
</file>