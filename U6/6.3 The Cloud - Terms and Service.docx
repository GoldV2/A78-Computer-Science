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75E7" w14:textId="48FE1BF2" w:rsidR="004A05DF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restrictions does the service impose on its users?</w:t>
      </w:r>
    </w:p>
    <w:p w14:paraId="5782F405" w14:textId="74ACB2EC" w:rsidR="006574E4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permissions does the user grant to the service?</w:t>
      </w:r>
    </w:p>
    <w:p w14:paraId="20590CF6" w14:textId="7976B89A" w:rsidR="006574E4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is the user’s data defined? What does it specifically include? What does it not include?</w:t>
      </w:r>
    </w:p>
    <w:p w14:paraId="5A94DC90" w14:textId="3EB43CCF" w:rsidR="006574E4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are the costs for using the service?</w:t>
      </w:r>
    </w:p>
    <w:p w14:paraId="238DA33F" w14:textId="3B6B8CD1" w:rsidR="006574E4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Can the service use the user’s data for its own purposes?</w:t>
      </w:r>
    </w:p>
    <w:p w14:paraId="2805F8C8" w14:textId="78EEE6DD" w:rsidR="006574E4" w:rsidRPr="006574E4" w:rsidRDefault="006574E4" w:rsidP="006574E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What happens to a user’s data if they stop using the service?</w:t>
      </w:r>
    </w:p>
    <w:sectPr w:rsidR="006574E4" w:rsidRPr="006574E4" w:rsidSect="004E1E7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DF56F" w14:textId="77777777" w:rsidR="00F20EE5" w:rsidRDefault="00F20EE5" w:rsidP="004E1E78">
      <w:pPr>
        <w:spacing w:after="0" w:line="240" w:lineRule="auto"/>
      </w:pPr>
      <w:r>
        <w:separator/>
      </w:r>
    </w:p>
  </w:endnote>
  <w:endnote w:type="continuationSeparator" w:id="0">
    <w:p w14:paraId="6462170E" w14:textId="77777777" w:rsidR="00F20EE5" w:rsidRDefault="00F20EE5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9AFCA1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59ACCFA7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578F" w14:textId="77777777" w:rsidR="00F20EE5" w:rsidRDefault="00F20EE5" w:rsidP="004E1E78">
      <w:pPr>
        <w:spacing w:after="0" w:line="240" w:lineRule="auto"/>
      </w:pPr>
      <w:r>
        <w:separator/>
      </w:r>
    </w:p>
  </w:footnote>
  <w:footnote w:type="continuationSeparator" w:id="0">
    <w:p w14:paraId="3F1B724B" w14:textId="77777777" w:rsidR="00F20EE5" w:rsidRDefault="00F20EE5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E3727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069E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4B5180B6" w14:textId="305C5B6B" w:rsidR="004E1E78" w:rsidRPr="004E1E78" w:rsidRDefault="00FB0EC1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10C3B17E" w14:textId="77777777" w:rsidR="005135A2" w:rsidRPr="004E1E78" w:rsidRDefault="002C2859" w:rsidP="004E1E78">
    <w:pPr>
      <w:pStyle w:val="Header"/>
      <w:spacing w:after="24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DATE \@ "M/d/yy" </w:instrText>
    </w:r>
    <w:r>
      <w:rPr>
        <w:rFonts w:cs="Times New Roman"/>
      </w:rPr>
      <w:fldChar w:fldCharType="separate"/>
    </w:r>
    <w:r w:rsidR="00FB0EC1">
      <w:rPr>
        <w:rFonts w:cs="Times New Roman"/>
        <w:noProof/>
      </w:rPr>
      <w:t>2/18/21</w:t>
    </w:r>
    <w:r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14588"/>
    <w:multiLevelType w:val="hybridMultilevel"/>
    <w:tmpl w:val="EF8E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C1"/>
    <w:rsid w:val="00031EF8"/>
    <w:rsid w:val="00295E66"/>
    <w:rsid w:val="002C2859"/>
    <w:rsid w:val="002F12D5"/>
    <w:rsid w:val="00367883"/>
    <w:rsid w:val="004A05DF"/>
    <w:rsid w:val="004E1E78"/>
    <w:rsid w:val="004F45A2"/>
    <w:rsid w:val="0050614D"/>
    <w:rsid w:val="005135A2"/>
    <w:rsid w:val="005543E8"/>
    <w:rsid w:val="005B7B79"/>
    <w:rsid w:val="006574E4"/>
    <w:rsid w:val="00667F33"/>
    <w:rsid w:val="006B464F"/>
    <w:rsid w:val="008013F1"/>
    <w:rsid w:val="00AF38D5"/>
    <w:rsid w:val="00CE7537"/>
    <w:rsid w:val="00E1191E"/>
    <w:rsid w:val="00EA06D6"/>
    <w:rsid w:val="00EE6EBB"/>
    <w:rsid w:val="00F20EE5"/>
    <w:rsid w:val="00FB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5B51"/>
  <w15:chartTrackingRefBased/>
  <w15:docId w15:val="{4B63AE27-CB33-4E4C-A76B-40C11AB2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  <w:style w:type="character" w:styleId="PlaceholderText">
    <w:name w:val="Placeholder Text"/>
    <w:basedOn w:val="DefaultParagraphFont"/>
    <w:uiPriority w:val="99"/>
    <w:semiHidden/>
    <w:rsid w:val="00513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2</cp:revision>
  <dcterms:created xsi:type="dcterms:W3CDTF">2021-02-19T03:18:00Z</dcterms:created>
  <dcterms:modified xsi:type="dcterms:W3CDTF">2021-02-19T03:23:00Z</dcterms:modified>
</cp:coreProperties>
</file>